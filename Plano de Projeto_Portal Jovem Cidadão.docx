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192" w:rsidRPr="001D2896" w:rsidRDefault="00603814">
      <w:pPr>
        <w:pStyle w:val="Ttulo"/>
      </w:pPr>
      <w:bookmarkStart w:id="0" w:name="_GoBack"/>
      <w:bookmarkEnd w:id="0"/>
      <w:r>
        <w:t>&lt;Portal Jovem Cidadão</w:t>
      </w:r>
      <w:r w:rsidR="00D417E7">
        <w:t>&gt;</w:t>
      </w:r>
    </w:p>
    <w:p w:rsidR="00617192" w:rsidRPr="001D2896" w:rsidRDefault="00265E4C">
      <w:pPr>
        <w:pStyle w:val="Ttulo"/>
      </w:pPr>
      <w:r w:rsidRPr="001D2896">
        <w:t>Plano de Projeto</w:t>
      </w:r>
    </w:p>
    <w:p w:rsidR="00CF3857" w:rsidRPr="001D2896" w:rsidRDefault="00CF3857" w:rsidP="00CF3857"/>
    <w:p w:rsidR="001D2896" w:rsidRPr="001D2896" w:rsidRDefault="00480863" w:rsidP="001D2896">
      <w:pPr>
        <w:pStyle w:val="Ttulo1"/>
      </w:pPr>
      <w:bookmarkStart w:id="1" w:name="_Toc447095880"/>
      <w:bookmarkStart w:id="2" w:name="_Toc456598586"/>
      <w:bookmarkStart w:id="3" w:name="_Toc456600917"/>
      <w:r w:rsidRPr="001D2896">
        <w:t>Introdução</w:t>
      </w:r>
    </w:p>
    <w:p w:rsidR="00562A49" w:rsidRPr="002F2D59" w:rsidRDefault="001D2896" w:rsidP="00AA051B">
      <w:pPr>
        <w:spacing w:line="360" w:lineRule="auto"/>
        <w:ind w:firstLine="360"/>
        <w:jc w:val="both"/>
        <w:rPr>
          <w:color w:val="000000"/>
          <w:sz w:val="24"/>
          <w:szCs w:val="24"/>
        </w:rPr>
      </w:pPr>
      <w:r w:rsidRPr="002F2D59">
        <w:rPr>
          <w:sz w:val="24"/>
          <w:szCs w:val="24"/>
        </w:rPr>
        <w:t>O presente documento tem como objetivo descrever o plano de projeto do projeto “</w:t>
      </w:r>
      <w:r w:rsidR="00603814" w:rsidRPr="002F2D59">
        <w:rPr>
          <w:sz w:val="24"/>
          <w:szCs w:val="24"/>
        </w:rPr>
        <w:t>Portal Jovem Cidadão” que está sendo desenvolvido para apoio a Secretaria de Desenvolvimento Social da Prefeitura de Anápolis</w:t>
      </w:r>
      <w:r w:rsidR="00332BB2" w:rsidRPr="002F2D59">
        <w:rPr>
          <w:sz w:val="24"/>
          <w:szCs w:val="24"/>
        </w:rPr>
        <w:t>. Este sistema te</w:t>
      </w:r>
      <w:r w:rsidR="00603814" w:rsidRPr="002F2D59">
        <w:rPr>
          <w:sz w:val="24"/>
          <w:szCs w:val="24"/>
        </w:rPr>
        <w:t>m como finalidade automatizar os processos de cadastramento de jovens e adolescentes em programas sociais oferecidos pela secretaria, como: Jovem Cidadão, Cidadão do Futuro, Bombeiro Mirim, entre outros que serão melhor especificados no desenvolvimento do projeto.</w:t>
      </w:r>
    </w:p>
    <w:p w:rsidR="001D2896" w:rsidRPr="002F2D59" w:rsidRDefault="001D2896" w:rsidP="001D2896">
      <w:pPr>
        <w:rPr>
          <w:sz w:val="24"/>
          <w:szCs w:val="24"/>
        </w:rPr>
      </w:pPr>
    </w:p>
    <w:p w:rsidR="001D2896" w:rsidRPr="001D2896" w:rsidRDefault="001D2896" w:rsidP="001D2896"/>
    <w:p w:rsidR="00617192" w:rsidRPr="001D2896" w:rsidRDefault="00EE2FB8" w:rsidP="00466E89">
      <w:pPr>
        <w:pStyle w:val="Ttulo1"/>
      </w:pPr>
      <w:r w:rsidRPr="001D2896">
        <w:t>Organização do projeto</w:t>
      </w:r>
    </w:p>
    <w:p w:rsidR="00617192" w:rsidRPr="001D2896" w:rsidRDefault="00617192" w:rsidP="00EF0522">
      <w:pPr>
        <w:pStyle w:val="InfoBlue"/>
      </w:pPr>
    </w:p>
    <w:tbl>
      <w:tblPr>
        <w:tblW w:w="8699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9"/>
        <w:gridCol w:w="5320"/>
      </w:tblGrid>
      <w:tr w:rsidR="00603814" w:rsidRPr="001D2896" w:rsidTr="002F2D59">
        <w:trPr>
          <w:trHeight w:val="534"/>
        </w:trPr>
        <w:tc>
          <w:tcPr>
            <w:tcW w:w="3379" w:type="dxa"/>
            <w:shd w:val="clear" w:color="auto" w:fill="E6E6E6"/>
          </w:tcPr>
          <w:p w:rsidR="00603814" w:rsidRPr="002F2D59" w:rsidRDefault="0060381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</w:rPr>
            </w:pPr>
            <w:r w:rsidRPr="002F2D59">
              <w:rPr>
                <w:rFonts w:ascii="Arial" w:hAnsi="Arial"/>
                <w:b/>
                <w:iCs/>
              </w:rPr>
              <w:t>Membro do time</w:t>
            </w:r>
          </w:p>
        </w:tc>
        <w:tc>
          <w:tcPr>
            <w:tcW w:w="5320" w:type="dxa"/>
            <w:shd w:val="clear" w:color="auto" w:fill="E6E6E6"/>
          </w:tcPr>
          <w:p w:rsidR="00603814" w:rsidRPr="002F2D59" w:rsidRDefault="0060381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</w:rPr>
            </w:pPr>
            <w:r w:rsidRPr="002F2D59">
              <w:rPr>
                <w:rFonts w:ascii="Arial" w:hAnsi="Arial"/>
                <w:b/>
                <w:iCs/>
              </w:rPr>
              <w:t>Equipe de desenvolvimento</w:t>
            </w:r>
          </w:p>
        </w:tc>
      </w:tr>
      <w:tr w:rsidR="00603814" w:rsidRPr="001D2896" w:rsidTr="002F2D59">
        <w:trPr>
          <w:trHeight w:val="547"/>
        </w:trPr>
        <w:tc>
          <w:tcPr>
            <w:tcW w:w="3379" w:type="dxa"/>
          </w:tcPr>
          <w:p w:rsidR="00603814" w:rsidRPr="002F2D59" w:rsidRDefault="00603814">
            <w:pPr>
              <w:pStyle w:val="NormalWeb"/>
              <w:spacing w:after="45" w:afterAutospacing="0"/>
              <w:ind w:right="45"/>
            </w:pPr>
            <w:r w:rsidRPr="002F2D59">
              <w:t xml:space="preserve">Ana </w:t>
            </w:r>
            <w:proofErr w:type="spellStart"/>
            <w:r w:rsidRPr="002F2D59">
              <w:t>Caroliny</w:t>
            </w:r>
            <w:proofErr w:type="spellEnd"/>
            <w:r w:rsidRPr="002F2D59">
              <w:t xml:space="preserve"> Amâncio Veiga</w:t>
            </w:r>
          </w:p>
        </w:tc>
        <w:tc>
          <w:tcPr>
            <w:tcW w:w="5320" w:type="dxa"/>
          </w:tcPr>
          <w:p w:rsidR="00603814" w:rsidRPr="002F2D59" w:rsidRDefault="00603814" w:rsidP="00FD366D">
            <w:pPr>
              <w:pStyle w:val="NormalWeb"/>
              <w:spacing w:after="45" w:afterAutospacing="0"/>
              <w:ind w:right="45"/>
              <w:jc w:val="center"/>
            </w:pPr>
            <w:r w:rsidRPr="002F2D59">
              <w:t>Documentação</w:t>
            </w:r>
          </w:p>
        </w:tc>
      </w:tr>
      <w:tr w:rsidR="00603814" w:rsidRPr="001D2896" w:rsidTr="002F2D59">
        <w:trPr>
          <w:trHeight w:val="534"/>
        </w:trPr>
        <w:tc>
          <w:tcPr>
            <w:tcW w:w="3379" w:type="dxa"/>
          </w:tcPr>
          <w:p w:rsidR="00603814" w:rsidRPr="002F2D59" w:rsidRDefault="00603814">
            <w:pPr>
              <w:pStyle w:val="NormalWeb"/>
              <w:spacing w:after="45" w:afterAutospacing="0"/>
              <w:ind w:right="45"/>
            </w:pPr>
            <w:proofErr w:type="spellStart"/>
            <w:r w:rsidRPr="002F2D59">
              <w:t>Adriel</w:t>
            </w:r>
            <w:proofErr w:type="spellEnd"/>
            <w:r w:rsidRPr="002F2D59">
              <w:t xml:space="preserve"> dos Santos </w:t>
            </w:r>
            <w:proofErr w:type="spellStart"/>
            <w:r w:rsidRPr="002F2D59">
              <w:t>Simóes</w:t>
            </w:r>
            <w:proofErr w:type="spellEnd"/>
          </w:p>
        </w:tc>
        <w:tc>
          <w:tcPr>
            <w:tcW w:w="5320" w:type="dxa"/>
          </w:tcPr>
          <w:p w:rsidR="00603814" w:rsidRPr="002F2D59" w:rsidRDefault="00603814" w:rsidP="00FD366D">
            <w:pPr>
              <w:pStyle w:val="NormalWeb"/>
              <w:spacing w:after="45" w:afterAutospacing="0"/>
              <w:ind w:right="45"/>
              <w:jc w:val="center"/>
            </w:pPr>
            <w:r w:rsidRPr="002F2D59">
              <w:t>Banco de Dados</w:t>
            </w:r>
          </w:p>
        </w:tc>
      </w:tr>
      <w:tr w:rsidR="00603814" w:rsidRPr="001D2896" w:rsidTr="002F2D59">
        <w:trPr>
          <w:trHeight w:val="547"/>
        </w:trPr>
        <w:tc>
          <w:tcPr>
            <w:tcW w:w="3379" w:type="dxa"/>
          </w:tcPr>
          <w:p w:rsidR="00603814" w:rsidRPr="002F2D59" w:rsidRDefault="00603814">
            <w:pPr>
              <w:pStyle w:val="NormalWeb"/>
              <w:spacing w:after="45" w:afterAutospacing="0"/>
              <w:ind w:right="45"/>
            </w:pPr>
            <w:proofErr w:type="spellStart"/>
            <w:r w:rsidRPr="002F2D59">
              <w:t>Ermison</w:t>
            </w:r>
            <w:proofErr w:type="spellEnd"/>
            <w:r w:rsidRPr="002F2D59">
              <w:t xml:space="preserve"> da Silva Rodrigues</w:t>
            </w:r>
          </w:p>
        </w:tc>
        <w:tc>
          <w:tcPr>
            <w:tcW w:w="5320" w:type="dxa"/>
          </w:tcPr>
          <w:p w:rsidR="00603814" w:rsidRPr="002F2D59" w:rsidRDefault="00603814" w:rsidP="00FD366D">
            <w:pPr>
              <w:pStyle w:val="NormalWeb"/>
              <w:spacing w:after="45" w:afterAutospacing="0"/>
              <w:ind w:right="45"/>
              <w:jc w:val="center"/>
            </w:pPr>
            <w:r w:rsidRPr="002F2D59">
              <w:t>Programação</w:t>
            </w:r>
          </w:p>
        </w:tc>
      </w:tr>
      <w:tr w:rsidR="002F2D59" w:rsidRPr="001D2896" w:rsidTr="001E3A0C">
        <w:trPr>
          <w:trHeight w:val="70"/>
        </w:trPr>
        <w:tc>
          <w:tcPr>
            <w:tcW w:w="3379" w:type="dxa"/>
          </w:tcPr>
          <w:p w:rsidR="002F2D59" w:rsidRPr="002F2D59" w:rsidRDefault="00B4664F">
            <w:pPr>
              <w:pStyle w:val="NormalWeb"/>
              <w:spacing w:after="45" w:afterAutospacing="0"/>
              <w:ind w:right="45"/>
            </w:pPr>
            <w:proofErr w:type="spellStart"/>
            <w:r>
              <w:t>Jônatan</w:t>
            </w:r>
            <w:proofErr w:type="spellEnd"/>
          </w:p>
        </w:tc>
        <w:tc>
          <w:tcPr>
            <w:tcW w:w="5320" w:type="dxa"/>
          </w:tcPr>
          <w:p w:rsidR="002F2D59" w:rsidRPr="002F2D59" w:rsidRDefault="00B4664F" w:rsidP="00FD366D">
            <w:pPr>
              <w:pStyle w:val="NormalWeb"/>
              <w:spacing w:after="45" w:afterAutospacing="0"/>
              <w:ind w:right="45"/>
              <w:jc w:val="center"/>
            </w:pPr>
            <w:r>
              <w:t>Programação</w:t>
            </w:r>
          </w:p>
        </w:tc>
      </w:tr>
      <w:tr w:rsidR="00603814" w:rsidRPr="001D2896" w:rsidTr="002F2D59">
        <w:trPr>
          <w:trHeight w:val="534"/>
        </w:trPr>
        <w:tc>
          <w:tcPr>
            <w:tcW w:w="3379" w:type="dxa"/>
          </w:tcPr>
          <w:p w:rsidR="00603814" w:rsidRPr="002F2D59" w:rsidRDefault="00603814">
            <w:pPr>
              <w:pStyle w:val="NormalWeb"/>
              <w:spacing w:after="45" w:afterAutospacing="0"/>
              <w:ind w:right="45"/>
            </w:pPr>
            <w:r w:rsidRPr="002F2D59">
              <w:t>Lucas Galvão Lima</w:t>
            </w:r>
          </w:p>
        </w:tc>
        <w:tc>
          <w:tcPr>
            <w:tcW w:w="5320" w:type="dxa"/>
          </w:tcPr>
          <w:p w:rsidR="00603814" w:rsidRPr="002F2D59" w:rsidRDefault="00603814" w:rsidP="00FD366D">
            <w:pPr>
              <w:pStyle w:val="NormalWeb"/>
              <w:spacing w:after="45" w:afterAutospacing="0"/>
              <w:ind w:right="45"/>
              <w:jc w:val="center"/>
            </w:pPr>
            <w:r w:rsidRPr="002F2D59">
              <w:t>Banco de Dados</w:t>
            </w:r>
          </w:p>
        </w:tc>
      </w:tr>
      <w:tr w:rsidR="00603814" w:rsidRPr="001D2896" w:rsidTr="002F2D59">
        <w:trPr>
          <w:trHeight w:val="547"/>
        </w:trPr>
        <w:tc>
          <w:tcPr>
            <w:tcW w:w="3379" w:type="dxa"/>
          </w:tcPr>
          <w:p w:rsidR="00603814" w:rsidRPr="002F2D59" w:rsidRDefault="00603814">
            <w:pPr>
              <w:pStyle w:val="NormalWeb"/>
              <w:spacing w:after="45" w:afterAutospacing="0"/>
              <w:ind w:right="45"/>
            </w:pPr>
            <w:r w:rsidRPr="002F2D59">
              <w:t>Salomão Miguel Cruz</w:t>
            </w:r>
          </w:p>
        </w:tc>
        <w:tc>
          <w:tcPr>
            <w:tcW w:w="5320" w:type="dxa"/>
          </w:tcPr>
          <w:p w:rsidR="00603814" w:rsidRPr="002F2D59" w:rsidRDefault="00603814" w:rsidP="00FD366D">
            <w:pPr>
              <w:pStyle w:val="NormalWeb"/>
              <w:spacing w:after="45" w:afterAutospacing="0"/>
              <w:ind w:right="45"/>
              <w:jc w:val="center"/>
            </w:pPr>
            <w:r w:rsidRPr="002F2D59">
              <w:t>Programação</w:t>
            </w:r>
          </w:p>
        </w:tc>
      </w:tr>
      <w:tr w:rsidR="00603814" w:rsidRPr="001D2896" w:rsidTr="002F2D59">
        <w:trPr>
          <w:trHeight w:val="780"/>
        </w:trPr>
        <w:tc>
          <w:tcPr>
            <w:tcW w:w="3379" w:type="dxa"/>
          </w:tcPr>
          <w:p w:rsidR="00603814" w:rsidRPr="002F2D59" w:rsidRDefault="00603814">
            <w:pPr>
              <w:pStyle w:val="NormalWeb"/>
              <w:spacing w:after="45" w:afterAutospacing="0"/>
              <w:ind w:right="45"/>
            </w:pPr>
            <w:r w:rsidRPr="002F2D59">
              <w:t>Winnie Oliveira de Almeida Silva</w:t>
            </w:r>
          </w:p>
        </w:tc>
        <w:tc>
          <w:tcPr>
            <w:tcW w:w="5320" w:type="dxa"/>
          </w:tcPr>
          <w:p w:rsidR="00603814" w:rsidRPr="002F2D59" w:rsidRDefault="00603814" w:rsidP="00FD366D">
            <w:pPr>
              <w:pStyle w:val="NormalWeb"/>
              <w:spacing w:after="45" w:afterAutospacing="0"/>
              <w:ind w:right="45"/>
              <w:jc w:val="center"/>
            </w:pPr>
            <w:r w:rsidRPr="002F2D59">
              <w:t>Documentação</w:t>
            </w:r>
          </w:p>
        </w:tc>
      </w:tr>
    </w:tbl>
    <w:p w:rsidR="00617192" w:rsidRDefault="00C577F0" w:rsidP="00AE6F81">
      <w:pPr>
        <w:pStyle w:val="Ttulo1"/>
        <w:spacing w:before="240"/>
      </w:pPr>
      <w:bookmarkStart w:id="4" w:name="_Toc524312847"/>
      <w:bookmarkStart w:id="5" w:name="_Toc20734070"/>
      <w:r>
        <w:t>Processo e medidas de desenvolvimento</w:t>
      </w:r>
    </w:p>
    <w:p w:rsidR="00332BB2" w:rsidRDefault="004552EA" w:rsidP="00332BB2">
      <w:r w:rsidRPr="002F2D59">
        <w:rPr>
          <w:sz w:val="24"/>
          <w:szCs w:val="24"/>
        </w:rPr>
        <w:t xml:space="preserve">Os processos </w:t>
      </w:r>
      <w:r w:rsidR="00060075" w:rsidRPr="002F2D59">
        <w:rPr>
          <w:sz w:val="24"/>
          <w:szCs w:val="24"/>
        </w:rPr>
        <w:t xml:space="preserve">que </w:t>
      </w:r>
      <w:r w:rsidRPr="002F2D59">
        <w:rPr>
          <w:sz w:val="24"/>
          <w:szCs w:val="24"/>
        </w:rPr>
        <w:t>ser</w:t>
      </w:r>
      <w:r w:rsidR="00060075" w:rsidRPr="002F2D59">
        <w:rPr>
          <w:sz w:val="24"/>
          <w:szCs w:val="24"/>
        </w:rPr>
        <w:t>ão</w:t>
      </w:r>
      <w:r w:rsidRPr="002F2D59">
        <w:rPr>
          <w:sz w:val="24"/>
          <w:szCs w:val="24"/>
        </w:rPr>
        <w:t xml:space="preserve"> utilizado</w:t>
      </w:r>
      <w:r w:rsidR="00060075" w:rsidRPr="002F2D59">
        <w:rPr>
          <w:sz w:val="24"/>
          <w:szCs w:val="24"/>
        </w:rPr>
        <w:t>s</w:t>
      </w:r>
      <w:r w:rsidR="00332BB2" w:rsidRPr="002F2D59">
        <w:rPr>
          <w:sz w:val="24"/>
          <w:szCs w:val="24"/>
        </w:rPr>
        <w:t xml:space="preserve"> para gerencia e desenvolvimento são Scrum e Open </w:t>
      </w:r>
      <w:proofErr w:type="spellStart"/>
      <w:r w:rsidR="00332BB2" w:rsidRPr="002F2D59">
        <w:rPr>
          <w:sz w:val="24"/>
          <w:szCs w:val="24"/>
        </w:rPr>
        <w:t>Up</w:t>
      </w:r>
      <w:proofErr w:type="spellEnd"/>
      <w:r w:rsidR="00332BB2" w:rsidRPr="002F2D59">
        <w:rPr>
          <w:sz w:val="24"/>
          <w:szCs w:val="24"/>
        </w:rPr>
        <w:t>, e como p</w:t>
      </w:r>
      <w:r w:rsidR="00060075" w:rsidRPr="002F2D59">
        <w:rPr>
          <w:sz w:val="24"/>
          <w:szCs w:val="24"/>
        </w:rPr>
        <w:t>rocesso de estimativa utilizaremos</w:t>
      </w:r>
      <w:r w:rsidR="00332BB2" w:rsidRPr="002F2D59">
        <w:rPr>
          <w:sz w:val="24"/>
          <w:szCs w:val="24"/>
        </w:rPr>
        <w:t xml:space="preserve"> Pontos por Casos de Uso</w:t>
      </w:r>
      <w:r w:rsidR="00332BB2">
        <w:t>.</w:t>
      </w:r>
    </w:p>
    <w:p w:rsidR="00332BB2" w:rsidRPr="00332BB2" w:rsidRDefault="00332BB2" w:rsidP="00332BB2">
      <w:r w:rsidRPr="00332BB2">
        <w:rPr>
          <w:noProof/>
          <w:lang w:eastAsia="pt-BR"/>
        </w:rPr>
        <w:lastRenderedPageBreak/>
        <w:drawing>
          <wp:inline distT="0" distB="0" distL="0" distR="0">
            <wp:extent cx="6712437" cy="2628900"/>
            <wp:effectExtent l="0" t="0" r="0" b="0"/>
            <wp:docPr id="1" name="Imagem 1" descr="C:\Users\Winnie Oliveira\Downloads\processo-FTT-l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nie Oliveira\Downloads\processo-FTT-le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426" cy="263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5E6" w:rsidRPr="001E25E6" w:rsidRDefault="001E25E6" w:rsidP="00AA051B">
      <w:pPr>
        <w:ind w:firstLine="360"/>
      </w:pPr>
    </w:p>
    <w:bookmarkEnd w:id="4"/>
    <w:bookmarkEnd w:id="5"/>
    <w:p w:rsidR="00617192" w:rsidRPr="001D2896" w:rsidRDefault="00352566" w:rsidP="00466E89">
      <w:pPr>
        <w:pStyle w:val="Ttulo1"/>
      </w:pPr>
      <w:r>
        <w:t>Marcos do projeto e objetivos</w:t>
      </w:r>
    </w:p>
    <w:bookmarkEnd w:id="1"/>
    <w:bookmarkEnd w:id="2"/>
    <w:bookmarkEnd w:id="3"/>
    <w:p w:rsidR="00617192" w:rsidRPr="001D2896" w:rsidRDefault="00617192"/>
    <w:p w:rsidR="00B42205" w:rsidRDefault="00B4220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494"/>
        <w:gridCol w:w="4600"/>
        <w:gridCol w:w="1371"/>
        <w:gridCol w:w="1616"/>
      </w:tblGrid>
      <w:tr w:rsidR="007C7540" w:rsidRPr="00863862" w:rsidTr="007C7540">
        <w:trPr>
          <w:cantSplit/>
          <w:trHeight w:val="1134"/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  <w:rPr>
                <w:b/>
                <w:bCs/>
              </w:rPr>
            </w:pPr>
            <w:r w:rsidRPr="00402B3F">
              <w:rPr>
                <w:b/>
                <w:bCs/>
              </w:rPr>
              <w:t>Fase</w:t>
            </w:r>
          </w:p>
        </w:tc>
        <w:tc>
          <w:tcPr>
            <w:tcW w:w="494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center"/>
          </w:tcPr>
          <w:p w:rsidR="007C7540" w:rsidRPr="00402B3F" w:rsidRDefault="007C7540" w:rsidP="00DD3824">
            <w:pPr>
              <w:ind w:left="113" w:right="113"/>
              <w:jc w:val="center"/>
              <w:rPr>
                <w:b/>
                <w:bCs/>
              </w:rPr>
            </w:pPr>
            <w:r w:rsidRPr="00402B3F">
              <w:rPr>
                <w:b/>
                <w:bCs/>
              </w:rPr>
              <w:t>Iteração</w:t>
            </w:r>
          </w:p>
        </w:tc>
        <w:tc>
          <w:tcPr>
            <w:tcW w:w="46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Objetivos por Sprint</w:t>
            </w:r>
          </w:p>
        </w:tc>
        <w:tc>
          <w:tcPr>
            <w:tcW w:w="13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  <w:rPr>
                <w:b/>
                <w:bCs/>
              </w:rPr>
            </w:pPr>
            <w:r w:rsidRPr="007C7540">
              <w:rPr>
                <w:b/>
                <w:bCs/>
              </w:rPr>
              <w:t>Prevista para início ou marco</w:t>
            </w:r>
          </w:p>
        </w:tc>
        <w:tc>
          <w:tcPr>
            <w:tcW w:w="16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  <w:rPr>
                <w:b/>
                <w:bCs/>
              </w:rPr>
            </w:pPr>
            <w:r w:rsidRPr="00402B3F">
              <w:rPr>
                <w:b/>
                <w:bCs/>
              </w:rPr>
              <w:t>Estimativa(dias)</w:t>
            </w:r>
          </w:p>
        </w:tc>
      </w:tr>
      <w:tr w:rsidR="007C7540" w:rsidRPr="00863862" w:rsidTr="007C7540">
        <w:trPr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  <w:r w:rsidRPr="00402B3F">
              <w:t>Iniciação</w:t>
            </w:r>
          </w:p>
        </w:tc>
        <w:tc>
          <w:tcPr>
            <w:tcW w:w="494" w:type="dxa"/>
            <w:vMerge w:val="restart"/>
            <w:tcBorders>
              <w:top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  <w:r w:rsidRPr="00402B3F">
              <w:t>S1</w:t>
            </w:r>
          </w:p>
        </w:tc>
        <w:tc>
          <w:tcPr>
            <w:tcW w:w="4613" w:type="dxa"/>
            <w:tcBorders>
              <w:top w:val="single" w:sz="12" w:space="0" w:color="auto"/>
            </w:tcBorders>
          </w:tcPr>
          <w:p w:rsidR="007C7540" w:rsidRPr="00402B3F" w:rsidRDefault="007C7540" w:rsidP="007C7540">
            <w:pPr>
              <w:pStyle w:val="PargrafodaLista"/>
              <w:numPr>
                <w:ilvl w:val="0"/>
                <w:numId w:val="20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Plano de Projeto.</w:t>
            </w:r>
          </w:p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Planejamento da primeira Release.</w:t>
            </w:r>
          </w:p>
        </w:tc>
        <w:tc>
          <w:tcPr>
            <w:tcW w:w="1372" w:type="dxa"/>
            <w:vMerge w:val="restart"/>
            <w:tcBorders>
              <w:top w:val="single" w:sz="12" w:space="0" w:color="auto"/>
            </w:tcBorders>
            <w:vAlign w:val="center"/>
          </w:tcPr>
          <w:p w:rsidR="007C7540" w:rsidRPr="00402B3F" w:rsidRDefault="002F2D59" w:rsidP="00A55F96">
            <w:pPr>
              <w:jc w:val="center"/>
            </w:pPr>
            <w:r>
              <w:t>09/10</w:t>
            </w:r>
            <w:r w:rsidR="00F569F6">
              <w:t>/2017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7540" w:rsidRPr="00402B3F" w:rsidRDefault="002F2D59" w:rsidP="00DD3824">
            <w:pPr>
              <w:jc w:val="center"/>
            </w:pPr>
            <w:r>
              <w:t>*</w:t>
            </w:r>
            <w:r w:rsidR="00F569F6">
              <w:t>2,42 meses</w:t>
            </w:r>
          </w:p>
        </w:tc>
      </w:tr>
      <w:tr w:rsidR="007C7540" w:rsidRPr="00863862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  <w:r w:rsidRPr="00402B3F">
              <w:t>Elaboração</w:t>
            </w:r>
          </w:p>
        </w:tc>
        <w:tc>
          <w:tcPr>
            <w:tcW w:w="494" w:type="dxa"/>
            <w:vMerge/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4613" w:type="dxa"/>
          </w:tcPr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Backlog do Produto.</w:t>
            </w:r>
          </w:p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Visão do Produto.</w:t>
            </w:r>
          </w:p>
        </w:tc>
        <w:tc>
          <w:tcPr>
            <w:tcW w:w="1372" w:type="dxa"/>
            <w:vMerge/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1616" w:type="dxa"/>
            <w:vMerge/>
            <w:tcBorders>
              <w:righ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</w:p>
        </w:tc>
      </w:tr>
      <w:tr w:rsidR="007C7540" w:rsidRPr="006074DC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  <w:r w:rsidRPr="00402B3F">
              <w:t>Construção</w:t>
            </w:r>
          </w:p>
        </w:tc>
        <w:tc>
          <w:tcPr>
            <w:tcW w:w="494" w:type="dxa"/>
            <w:vMerge/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4613" w:type="dxa"/>
          </w:tcPr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Escolha de linguagem e ferramentas para desenvolvimento</w:t>
            </w:r>
          </w:p>
        </w:tc>
        <w:tc>
          <w:tcPr>
            <w:tcW w:w="1372" w:type="dxa"/>
            <w:vMerge/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1616" w:type="dxa"/>
            <w:vMerge/>
            <w:tcBorders>
              <w:righ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</w:p>
        </w:tc>
      </w:tr>
      <w:tr w:rsidR="007C7540" w:rsidRPr="006074DC" w:rsidTr="007C7540">
        <w:trPr>
          <w:jc w:val="center"/>
        </w:trPr>
        <w:tc>
          <w:tcPr>
            <w:tcW w:w="12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  <w:r w:rsidRPr="00402B3F">
              <w:t>Transição</w:t>
            </w:r>
          </w:p>
        </w:tc>
        <w:tc>
          <w:tcPr>
            <w:tcW w:w="494" w:type="dxa"/>
            <w:vMerge/>
            <w:tcBorders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4613" w:type="dxa"/>
            <w:tcBorders>
              <w:bottom w:val="single" w:sz="12" w:space="0" w:color="auto"/>
            </w:tcBorders>
          </w:tcPr>
          <w:p w:rsidR="007C7540" w:rsidRPr="00402B3F" w:rsidRDefault="007C7540" w:rsidP="007C7540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 w:rsidRPr="00402B3F">
              <w:rPr>
                <w:rFonts w:eastAsia="MS Mincho"/>
                <w:lang w:eastAsia="ja-JP"/>
              </w:rPr>
              <w:t>Apresentação e validação do Backlog e Visão do Produto.</w:t>
            </w:r>
          </w:p>
        </w:tc>
        <w:tc>
          <w:tcPr>
            <w:tcW w:w="1372" w:type="dxa"/>
            <w:vMerge/>
            <w:tcBorders>
              <w:bottom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</w:p>
        </w:tc>
        <w:tc>
          <w:tcPr>
            <w:tcW w:w="161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7540" w:rsidRPr="00402B3F" w:rsidRDefault="007C7540" w:rsidP="00DD3824">
            <w:pPr>
              <w:jc w:val="center"/>
            </w:pPr>
          </w:p>
        </w:tc>
      </w:tr>
    </w:tbl>
    <w:p w:rsidR="007C7540" w:rsidRDefault="007C7540"/>
    <w:p w:rsidR="007C7540" w:rsidRDefault="002F2D59">
      <w:r>
        <w:t>*</w:t>
      </w:r>
      <w:proofErr w:type="spellStart"/>
      <w:r>
        <w:t>Obs</w:t>
      </w:r>
      <w:proofErr w:type="spellEnd"/>
      <w:r>
        <w:t>: Módulo Cadastro e Relatório</w:t>
      </w:r>
    </w:p>
    <w:p w:rsidR="007C7540" w:rsidRPr="001D2896" w:rsidRDefault="007C7540"/>
    <w:p w:rsidR="00B42205" w:rsidRDefault="00C86D95" w:rsidP="00B42205">
      <w:pPr>
        <w:pStyle w:val="Ttulo1"/>
      </w:pPr>
      <w:r>
        <w:t>Desenvolvimento</w:t>
      </w:r>
      <w:r w:rsidR="00EF3256">
        <w:t>/ implementação</w:t>
      </w:r>
    </w:p>
    <w:p w:rsidR="008057EF" w:rsidRPr="008057EF" w:rsidRDefault="008057EF" w:rsidP="008057EF"/>
    <w:p w:rsidR="004552EA" w:rsidRPr="002F2D59" w:rsidRDefault="004552EA" w:rsidP="004552EA">
      <w:pPr>
        <w:pStyle w:val="NormalWeb"/>
        <w:spacing w:before="0" w:beforeAutospacing="0" w:after="120" w:afterAutospacing="0"/>
        <w:jc w:val="both"/>
        <w:rPr>
          <w:lang w:eastAsia="pt-BR"/>
        </w:rPr>
      </w:pPr>
      <w:r w:rsidRPr="002F2D59">
        <w:rPr>
          <w:color w:val="000000"/>
        </w:rPr>
        <w:t xml:space="preserve">Para implantação do </w:t>
      </w:r>
      <w:r w:rsidR="002F2D59" w:rsidRPr="002F2D59">
        <w:rPr>
          <w:color w:val="000000"/>
        </w:rPr>
        <w:t>Portal Jovem Cidadão</w:t>
      </w:r>
      <w:r w:rsidRPr="002F2D59">
        <w:rPr>
          <w:color w:val="000000"/>
        </w:rPr>
        <w:t xml:space="preserve"> escolhemos os servidores web que são responsáveis por armazenar e trocar informações com outras máquinas. Por causa disso, pelo menos dois participantes são envolvidos em cada troca de informações: um cliente, que solicita informações, e um servidor, que atende a esses pedidos. Cada lado exige também um programa especializado para negociar a troca de dados.</w:t>
      </w:r>
    </w:p>
    <w:p w:rsidR="004552EA" w:rsidRPr="002F2D59" w:rsidRDefault="004552EA" w:rsidP="004552EA">
      <w:pPr>
        <w:pStyle w:val="NormalWeb"/>
        <w:spacing w:before="0" w:beforeAutospacing="0" w:after="120" w:afterAutospacing="0"/>
        <w:jc w:val="both"/>
      </w:pPr>
      <w:r w:rsidRPr="002F2D59">
        <w:rPr>
          <w:color w:val="000000"/>
        </w:rPr>
        <w:t>No caso do cliente, é usado um browser, co</w:t>
      </w:r>
      <w:r w:rsidR="00060075" w:rsidRPr="002F2D59">
        <w:rPr>
          <w:color w:val="000000"/>
        </w:rPr>
        <w:t>mo o Chrome</w:t>
      </w:r>
      <w:r w:rsidRPr="002F2D59">
        <w:rPr>
          <w:color w:val="000000"/>
        </w:rPr>
        <w:t>,</w:t>
      </w:r>
      <w:r w:rsidR="00060075" w:rsidRPr="002F2D59">
        <w:rPr>
          <w:color w:val="000000"/>
        </w:rPr>
        <w:t xml:space="preserve"> </w:t>
      </w:r>
      <w:r w:rsidRPr="002F2D59">
        <w:rPr>
          <w:color w:val="000000"/>
        </w:rPr>
        <w:t>no computador ou mobile disponível. No lado do servidor, porém, as coisas não são tão simples. Existem várias opções de software disponível, mais todos têm uma tarefa semelhante: negociar transferência de dados entre clientes e servidores via http (Protocolo de Transferência de Hipertexto), o protocolo de comunicações da WEB.</w:t>
      </w:r>
    </w:p>
    <w:p w:rsidR="004552EA" w:rsidRPr="002F2D59" w:rsidRDefault="004552EA" w:rsidP="004552EA">
      <w:pPr>
        <w:pStyle w:val="NormalWeb"/>
        <w:spacing w:before="0" w:beforeAutospacing="0" w:after="120" w:afterAutospacing="0"/>
        <w:jc w:val="both"/>
        <w:rPr>
          <w:color w:val="000000"/>
        </w:rPr>
      </w:pPr>
      <w:r w:rsidRPr="002F2D59">
        <w:rPr>
          <w:color w:val="000000"/>
        </w:rPr>
        <w:lastRenderedPageBreak/>
        <w:t xml:space="preserve">Tornando a experiência do usuário mais agradável. Automaticamente a tela será redimensionada à um tamanho proporcional a tela do hardware de </w:t>
      </w:r>
      <w:proofErr w:type="spellStart"/>
      <w:r w:rsidRPr="002F2D59">
        <w:rPr>
          <w:color w:val="000000"/>
        </w:rPr>
        <w:t>pc</w:t>
      </w:r>
      <w:proofErr w:type="spellEnd"/>
      <w:r w:rsidRPr="002F2D59">
        <w:rPr>
          <w:color w:val="000000"/>
        </w:rPr>
        <w:t xml:space="preserve"> que está utilizando garantindo uma interface agradável. Já quando é aberto o site via mobile, o site contém os plug-ins responsivos que adequa o sistema para a tela do mobile.</w:t>
      </w:r>
    </w:p>
    <w:p w:rsidR="004552EA" w:rsidRPr="002F2D59" w:rsidRDefault="00060075" w:rsidP="004552EA">
      <w:pPr>
        <w:pStyle w:val="NormalWeb"/>
        <w:spacing w:before="0" w:beforeAutospacing="0" w:after="120" w:afterAutospacing="0"/>
        <w:jc w:val="both"/>
      </w:pPr>
      <w:r w:rsidRPr="002F2D59">
        <w:rPr>
          <w:color w:val="000000"/>
        </w:rPr>
        <w:t>Como linguagens de programação utilizaremos PHP, CSS e HTML, e p</w:t>
      </w:r>
      <w:r w:rsidR="004552EA" w:rsidRPr="002F2D59">
        <w:rPr>
          <w:color w:val="000000"/>
        </w:rPr>
        <w:t xml:space="preserve">ara </w:t>
      </w:r>
      <w:r w:rsidRPr="002F2D59">
        <w:rPr>
          <w:color w:val="000000"/>
        </w:rPr>
        <w:t xml:space="preserve">o </w:t>
      </w:r>
      <w:r w:rsidR="004552EA" w:rsidRPr="002F2D59">
        <w:rPr>
          <w:color w:val="000000"/>
        </w:rPr>
        <w:t>desenvolvim</w:t>
      </w:r>
      <w:r w:rsidRPr="002F2D59">
        <w:rPr>
          <w:color w:val="000000"/>
        </w:rPr>
        <w:t xml:space="preserve">ento as </w:t>
      </w:r>
      <w:r w:rsidR="004552EA" w:rsidRPr="002F2D59">
        <w:rPr>
          <w:color w:val="000000"/>
        </w:rPr>
        <w:t>ferramenta</w:t>
      </w:r>
      <w:r w:rsidRPr="002F2D59">
        <w:rPr>
          <w:color w:val="000000"/>
        </w:rPr>
        <w:t>s</w:t>
      </w:r>
      <w:r w:rsidR="002F2D59" w:rsidRPr="002F2D59">
        <w:rPr>
          <w:color w:val="000000"/>
        </w:rPr>
        <w:t xml:space="preserve"> MySQL</w:t>
      </w:r>
      <w:r w:rsidRPr="002F2D59">
        <w:rPr>
          <w:color w:val="000000"/>
        </w:rPr>
        <w:t>, S</w:t>
      </w:r>
      <w:r w:rsidR="002F2D59" w:rsidRPr="002F2D59">
        <w:rPr>
          <w:color w:val="000000"/>
        </w:rPr>
        <w:t>ublime</w:t>
      </w:r>
      <w:r w:rsidRPr="002F2D59">
        <w:rPr>
          <w:color w:val="000000"/>
        </w:rPr>
        <w:t xml:space="preserve"> e outras que serão inseridas no processo de acordo com a</w:t>
      </w:r>
      <w:r w:rsidR="002F2D59" w:rsidRPr="002F2D59">
        <w:rPr>
          <w:color w:val="000000"/>
        </w:rPr>
        <w:t>s</w:t>
      </w:r>
      <w:r w:rsidRPr="002F2D59">
        <w:rPr>
          <w:color w:val="000000"/>
        </w:rPr>
        <w:t xml:space="preserve"> necessidade</w:t>
      </w:r>
      <w:r w:rsidR="002F2D59" w:rsidRPr="002F2D59">
        <w:rPr>
          <w:color w:val="000000"/>
        </w:rPr>
        <w:t>s</w:t>
      </w:r>
      <w:r w:rsidRPr="002F2D59">
        <w:rPr>
          <w:color w:val="000000"/>
        </w:rPr>
        <w:t>.</w:t>
      </w:r>
    </w:p>
    <w:p w:rsidR="00C86D95" w:rsidRPr="00C86D95" w:rsidRDefault="00C86D95" w:rsidP="00486589">
      <w:pPr>
        <w:ind w:firstLine="360"/>
      </w:pPr>
    </w:p>
    <w:p w:rsidR="00B42205" w:rsidRPr="001D2896" w:rsidRDefault="00EE135B" w:rsidP="00B42205">
      <w:pPr>
        <w:pStyle w:val="Ttulo1"/>
      </w:pPr>
      <w:r>
        <w:t>Lições Aprendidas</w:t>
      </w:r>
    </w:p>
    <w:p w:rsidR="00B42205" w:rsidRDefault="00B42205" w:rsidP="00B42205"/>
    <w:p w:rsidR="00F569F6" w:rsidRPr="002F2D59" w:rsidRDefault="00F569F6" w:rsidP="00B42205">
      <w:pPr>
        <w:rPr>
          <w:sz w:val="24"/>
          <w:szCs w:val="24"/>
        </w:rPr>
      </w:pPr>
      <w:r w:rsidRPr="002F2D59">
        <w:rPr>
          <w:sz w:val="24"/>
          <w:szCs w:val="24"/>
        </w:rPr>
        <w:t>- Desenvolvimento de Backlog</w:t>
      </w:r>
    </w:p>
    <w:p w:rsidR="00F569F6" w:rsidRPr="002F2D59" w:rsidRDefault="00F569F6" w:rsidP="00B42205">
      <w:pPr>
        <w:rPr>
          <w:sz w:val="24"/>
          <w:szCs w:val="24"/>
        </w:rPr>
      </w:pPr>
      <w:r w:rsidRPr="002F2D59">
        <w:rPr>
          <w:sz w:val="24"/>
          <w:szCs w:val="24"/>
        </w:rPr>
        <w:t>- Planejamento da Sprint</w:t>
      </w:r>
    </w:p>
    <w:p w:rsidR="00F569F6" w:rsidRPr="002F2D59" w:rsidRDefault="00F569F6" w:rsidP="00B42205">
      <w:pPr>
        <w:rPr>
          <w:sz w:val="24"/>
          <w:szCs w:val="24"/>
        </w:rPr>
      </w:pPr>
      <w:r w:rsidRPr="002F2D59">
        <w:rPr>
          <w:sz w:val="24"/>
          <w:szCs w:val="24"/>
        </w:rPr>
        <w:t>- Medidas de contenção de riscos</w:t>
      </w:r>
    </w:p>
    <w:p w:rsidR="00F569F6" w:rsidRPr="002F2D59" w:rsidRDefault="00F569F6" w:rsidP="00B42205">
      <w:pPr>
        <w:rPr>
          <w:sz w:val="24"/>
          <w:szCs w:val="24"/>
        </w:rPr>
      </w:pPr>
      <w:r w:rsidRPr="002F2D59">
        <w:rPr>
          <w:sz w:val="24"/>
          <w:szCs w:val="24"/>
        </w:rPr>
        <w:t xml:space="preserve">- </w:t>
      </w:r>
      <w:proofErr w:type="gramStart"/>
      <w:r w:rsidRPr="002F2D59">
        <w:rPr>
          <w:sz w:val="24"/>
          <w:szCs w:val="24"/>
        </w:rPr>
        <w:t>e</w:t>
      </w:r>
      <w:proofErr w:type="gramEnd"/>
      <w:r w:rsidRPr="002F2D59">
        <w:rPr>
          <w:sz w:val="24"/>
          <w:szCs w:val="24"/>
        </w:rPr>
        <w:t xml:space="preserve"> etc.</w:t>
      </w:r>
    </w:p>
    <w:sectPr w:rsidR="00F569F6" w:rsidRPr="002F2D59" w:rsidSect="00C7289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B10" w:rsidRDefault="00BF7B10">
      <w:r>
        <w:separator/>
      </w:r>
    </w:p>
  </w:endnote>
  <w:endnote w:type="continuationSeparator" w:id="0">
    <w:p w:rsidR="00BF7B10" w:rsidRDefault="00BF7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C3E" w:rsidRDefault="009F798F">
    <w:pPr>
      <w:pStyle w:val="Rodap"/>
    </w:pPr>
    <w:r>
      <w:rPr>
        <w:noProof/>
        <w:lang w:eastAsia="pt-BR"/>
      </w:rPr>
      <w:t>Logo do projeto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B10" w:rsidRDefault="00BF7B10">
      <w:r>
        <w:separator/>
      </w:r>
    </w:p>
  </w:footnote>
  <w:footnote w:type="continuationSeparator" w:id="0">
    <w:p w:rsidR="00BF7B10" w:rsidRDefault="00BF7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F34" w:rsidRDefault="00603814" w:rsidP="00614F34">
    <w:pPr>
      <w:pStyle w:val="Cabealho"/>
      <w:tabs>
        <w:tab w:val="clear" w:pos="8640"/>
        <w:tab w:val="right" w:pos="9356"/>
      </w:tabs>
    </w:pPr>
    <w:r>
      <w:t>Portal Jovem Cidadão</w:t>
    </w:r>
    <w:r w:rsidR="00614F34">
      <w:tab/>
    </w:r>
    <w:r w:rsidR="00614F34">
      <w:tab/>
    </w:r>
    <w:sdt>
      <w:sdtPr>
        <w:id w:val="1477648756"/>
        <w:docPartObj>
          <w:docPartGallery w:val="Page Numbers (Top of Page)"/>
          <w:docPartUnique/>
        </w:docPartObj>
      </w:sdtPr>
      <w:sdtEndPr/>
      <w:sdtContent>
        <w:r w:rsidR="00614F34">
          <w:t xml:space="preserve">Página </w:t>
        </w:r>
        <w:r w:rsidR="00C7289F">
          <w:rPr>
            <w:b/>
            <w:bCs/>
            <w:sz w:val="24"/>
            <w:szCs w:val="24"/>
          </w:rPr>
          <w:fldChar w:fldCharType="begin"/>
        </w:r>
        <w:r w:rsidR="00614F34">
          <w:rPr>
            <w:b/>
            <w:bCs/>
          </w:rPr>
          <w:instrText>PAGE</w:instrText>
        </w:r>
        <w:r w:rsidR="00C7289F">
          <w:rPr>
            <w:b/>
            <w:bCs/>
            <w:sz w:val="24"/>
            <w:szCs w:val="24"/>
          </w:rPr>
          <w:fldChar w:fldCharType="separate"/>
        </w:r>
        <w:r w:rsidR="00247D4B">
          <w:rPr>
            <w:b/>
            <w:bCs/>
            <w:noProof/>
          </w:rPr>
          <w:t>3</w:t>
        </w:r>
        <w:r w:rsidR="00C7289F">
          <w:rPr>
            <w:b/>
            <w:bCs/>
            <w:sz w:val="24"/>
            <w:szCs w:val="24"/>
          </w:rPr>
          <w:fldChar w:fldCharType="end"/>
        </w:r>
        <w:r w:rsidR="00614F34">
          <w:t xml:space="preserve"> de </w:t>
        </w:r>
        <w:r w:rsidR="00C7289F">
          <w:rPr>
            <w:b/>
            <w:bCs/>
            <w:sz w:val="24"/>
            <w:szCs w:val="24"/>
          </w:rPr>
          <w:fldChar w:fldCharType="begin"/>
        </w:r>
        <w:r w:rsidR="00614F34">
          <w:rPr>
            <w:b/>
            <w:bCs/>
          </w:rPr>
          <w:instrText>NUMPAGES</w:instrText>
        </w:r>
        <w:r w:rsidR="00C7289F">
          <w:rPr>
            <w:b/>
            <w:bCs/>
            <w:sz w:val="24"/>
            <w:szCs w:val="24"/>
          </w:rPr>
          <w:fldChar w:fldCharType="separate"/>
        </w:r>
        <w:r w:rsidR="00247D4B">
          <w:rPr>
            <w:b/>
            <w:bCs/>
            <w:noProof/>
          </w:rPr>
          <w:t>3</w:t>
        </w:r>
        <w:r w:rsidR="00C7289F">
          <w:rPr>
            <w:b/>
            <w:bCs/>
            <w:sz w:val="24"/>
            <w:szCs w:val="24"/>
          </w:rPr>
          <w:fldChar w:fldCharType="end"/>
        </w:r>
      </w:sdtContent>
    </w:sdt>
  </w:p>
  <w:p w:rsidR="00167C3E" w:rsidRDefault="00FF441A">
    <w:pPr>
      <w:pStyle w:val="Cabealho"/>
    </w:pPr>
    <w:r>
      <w:t>Documento de Plano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D620A5D"/>
    <w:multiLevelType w:val="hybridMultilevel"/>
    <w:tmpl w:val="F8A463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4AA9"/>
    <w:multiLevelType w:val="hybridMultilevel"/>
    <w:tmpl w:val="E8BAC9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70A519D"/>
    <w:multiLevelType w:val="hybridMultilevel"/>
    <w:tmpl w:val="758627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2A3A345A"/>
    <w:multiLevelType w:val="hybridMultilevel"/>
    <w:tmpl w:val="3E9099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F0673"/>
    <w:multiLevelType w:val="hybridMultilevel"/>
    <w:tmpl w:val="306A97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347DB"/>
    <w:multiLevelType w:val="hybridMultilevel"/>
    <w:tmpl w:val="D94AAA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37E62"/>
    <w:multiLevelType w:val="hybridMultilevel"/>
    <w:tmpl w:val="9E3C11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94887"/>
    <w:multiLevelType w:val="hybridMultilevel"/>
    <w:tmpl w:val="1F0C89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A4658"/>
    <w:multiLevelType w:val="hybridMultilevel"/>
    <w:tmpl w:val="A3FEB6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03B5B"/>
    <w:multiLevelType w:val="hybridMultilevel"/>
    <w:tmpl w:val="C2EEB6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F214E"/>
    <w:multiLevelType w:val="multilevel"/>
    <w:tmpl w:val="CC0C81D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7"/>
  </w:num>
  <w:num w:numId="5">
    <w:abstractNumId w:val="5"/>
  </w:num>
  <w:num w:numId="6">
    <w:abstractNumId w:val="2"/>
  </w:num>
  <w:num w:numId="7">
    <w:abstractNumId w:val="21"/>
  </w:num>
  <w:num w:numId="8">
    <w:abstractNumId w:val="18"/>
  </w:num>
  <w:num w:numId="9">
    <w:abstractNumId w:val="20"/>
  </w:num>
  <w:num w:numId="10">
    <w:abstractNumId w:val="1"/>
  </w:num>
  <w:num w:numId="11">
    <w:abstractNumId w:val="19"/>
  </w:num>
  <w:num w:numId="12">
    <w:abstractNumId w:val="17"/>
  </w:num>
  <w:num w:numId="13">
    <w:abstractNumId w:val="3"/>
  </w:num>
  <w:num w:numId="14">
    <w:abstractNumId w:val="6"/>
  </w:num>
  <w:num w:numId="15">
    <w:abstractNumId w:val="15"/>
  </w:num>
  <w:num w:numId="16">
    <w:abstractNumId w:val="4"/>
  </w:num>
  <w:num w:numId="17">
    <w:abstractNumId w:val="12"/>
  </w:num>
  <w:num w:numId="18">
    <w:abstractNumId w:val="9"/>
  </w:num>
  <w:num w:numId="19">
    <w:abstractNumId w:val="13"/>
  </w:num>
  <w:num w:numId="20">
    <w:abstractNumId w:val="11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BE4"/>
    <w:rsid w:val="00007E0E"/>
    <w:rsid w:val="00060075"/>
    <w:rsid w:val="000865DF"/>
    <w:rsid w:val="000F2BE4"/>
    <w:rsid w:val="00106DCF"/>
    <w:rsid w:val="001239D0"/>
    <w:rsid w:val="00167722"/>
    <w:rsid w:val="00167C3E"/>
    <w:rsid w:val="0017191F"/>
    <w:rsid w:val="001C4707"/>
    <w:rsid w:val="001D2896"/>
    <w:rsid w:val="001E0105"/>
    <w:rsid w:val="001E25E6"/>
    <w:rsid w:val="001E3A0C"/>
    <w:rsid w:val="00205BC7"/>
    <w:rsid w:val="00223C3E"/>
    <w:rsid w:val="00224518"/>
    <w:rsid w:val="00247D4B"/>
    <w:rsid w:val="00263599"/>
    <w:rsid w:val="00265E4C"/>
    <w:rsid w:val="002716EB"/>
    <w:rsid w:val="0028752B"/>
    <w:rsid w:val="002B095A"/>
    <w:rsid w:val="002F2D59"/>
    <w:rsid w:val="00310D8F"/>
    <w:rsid w:val="00332BB2"/>
    <w:rsid w:val="00351C58"/>
    <w:rsid w:val="00352566"/>
    <w:rsid w:val="00377278"/>
    <w:rsid w:val="003A0B6A"/>
    <w:rsid w:val="003A4DA8"/>
    <w:rsid w:val="004217B3"/>
    <w:rsid w:val="00450935"/>
    <w:rsid w:val="004552EA"/>
    <w:rsid w:val="00466E89"/>
    <w:rsid w:val="00480863"/>
    <w:rsid w:val="00486589"/>
    <w:rsid w:val="004E43EA"/>
    <w:rsid w:val="00562A49"/>
    <w:rsid w:val="00572F20"/>
    <w:rsid w:val="00586B97"/>
    <w:rsid w:val="005C3FF0"/>
    <w:rsid w:val="00603814"/>
    <w:rsid w:val="0061235C"/>
    <w:rsid w:val="00614F34"/>
    <w:rsid w:val="00617192"/>
    <w:rsid w:val="00656AB2"/>
    <w:rsid w:val="006D2785"/>
    <w:rsid w:val="006E16C2"/>
    <w:rsid w:val="006E6EFA"/>
    <w:rsid w:val="0070640C"/>
    <w:rsid w:val="00713B62"/>
    <w:rsid w:val="00724D1C"/>
    <w:rsid w:val="00730E8A"/>
    <w:rsid w:val="007459E1"/>
    <w:rsid w:val="007B1A32"/>
    <w:rsid w:val="007C7540"/>
    <w:rsid w:val="007D622F"/>
    <w:rsid w:val="007E6D18"/>
    <w:rsid w:val="008057EF"/>
    <w:rsid w:val="00821F36"/>
    <w:rsid w:val="0082245C"/>
    <w:rsid w:val="008273B6"/>
    <w:rsid w:val="0088498C"/>
    <w:rsid w:val="008D76CA"/>
    <w:rsid w:val="00910B95"/>
    <w:rsid w:val="00917BB3"/>
    <w:rsid w:val="00952DA4"/>
    <w:rsid w:val="00974F01"/>
    <w:rsid w:val="00995672"/>
    <w:rsid w:val="009F1F07"/>
    <w:rsid w:val="009F329C"/>
    <w:rsid w:val="009F798F"/>
    <w:rsid w:val="00A10934"/>
    <w:rsid w:val="00A12505"/>
    <w:rsid w:val="00A231CF"/>
    <w:rsid w:val="00A55F96"/>
    <w:rsid w:val="00A73CB7"/>
    <w:rsid w:val="00A975B1"/>
    <w:rsid w:val="00AA051B"/>
    <w:rsid w:val="00AA6CEB"/>
    <w:rsid w:val="00AB0CA4"/>
    <w:rsid w:val="00AE1812"/>
    <w:rsid w:val="00AE6F81"/>
    <w:rsid w:val="00AF0526"/>
    <w:rsid w:val="00B13BD9"/>
    <w:rsid w:val="00B141D4"/>
    <w:rsid w:val="00B24D53"/>
    <w:rsid w:val="00B42205"/>
    <w:rsid w:val="00B4664F"/>
    <w:rsid w:val="00B967A7"/>
    <w:rsid w:val="00BF4D9B"/>
    <w:rsid w:val="00BF7B10"/>
    <w:rsid w:val="00C577F0"/>
    <w:rsid w:val="00C7289F"/>
    <w:rsid w:val="00C77039"/>
    <w:rsid w:val="00C86D95"/>
    <w:rsid w:val="00CA1722"/>
    <w:rsid w:val="00CD297F"/>
    <w:rsid w:val="00CD7F86"/>
    <w:rsid w:val="00CF3857"/>
    <w:rsid w:val="00D05E66"/>
    <w:rsid w:val="00D105E7"/>
    <w:rsid w:val="00D417E7"/>
    <w:rsid w:val="00D52DA0"/>
    <w:rsid w:val="00DA69CE"/>
    <w:rsid w:val="00DD3A8F"/>
    <w:rsid w:val="00DD5DE0"/>
    <w:rsid w:val="00DE0ACE"/>
    <w:rsid w:val="00DF2961"/>
    <w:rsid w:val="00E10E75"/>
    <w:rsid w:val="00E12C58"/>
    <w:rsid w:val="00E26AB8"/>
    <w:rsid w:val="00E54ACD"/>
    <w:rsid w:val="00E65F3F"/>
    <w:rsid w:val="00EA7CD9"/>
    <w:rsid w:val="00EE135B"/>
    <w:rsid w:val="00EE2FB8"/>
    <w:rsid w:val="00EF0522"/>
    <w:rsid w:val="00EF3256"/>
    <w:rsid w:val="00F21543"/>
    <w:rsid w:val="00F23AA5"/>
    <w:rsid w:val="00F418C6"/>
    <w:rsid w:val="00F569F6"/>
    <w:rsid w:val="00F746AE"/>
    <w:rsid w:val="00F8457A"/>
    <w:rsid w:val="00F9152D"/>
    <w:rsid w:val="00FC0675"/>
    <w:rsid w:val="00FC3152"/>
    <w:rsid w:val="00FD366D"/>
    <w:rsid w:val="00FD3879"/>
    <w:rsid w:val="00FF441A"/>
    <w:rsid w:val="00FF6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336110F-6A3A-4E23-BEDD-EEBA8A20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289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C7289F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7289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7289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7289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7289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7289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7289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7289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7289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C7289F"/>
    <w:pPr>
      <w:ind w:left="900" w:hanging="900"/>
    </w:pPr>
  </w:style>
  <w:style w:type="paragraph" w:styleId="Sumrio1">
    <w:name w:val="toc 1"/>
    <w:basedOn w:val="Normal"/>
    <w:next w:val="Normal"/>
    <w:semiHidden/>
    <w:rsid w:val="00C7289F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C7289F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C7289F"/>
    <w:pPr>
      <w:ind w:left="400"/>
    </w:pPr>
    <w:rPr>
      <w:szCs w:val="24"/>
    </w:rPr>
  </w:style>
  <w:style w:type="paragraph" w:styleId="Cabealho">
    <w:name w:val="header"/>
    <w:basedOn w:val="Normal"/>
    <w:link w:val="CabealhoChar"/>
    <w:uiPriority w:val="99"/>
    <w:rsid w:val="00C7289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7289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7289F"/>
  </w:style>
  <w:style w:type="paragraph" w:customStyle="1" w:styleId="Tabletext">
    <w:name w:val="Tabletext"/>
    <w:basedOn w:val="Normal"/>
    <w:rsid w:val="00C7289F"/>
    <w:pPr>
      <w:keepLines/>
      <w:spacing w:after="120"/>
    </w:pPr>
  </w:style>
  <w:style w:type="paragraph" w:styleId="Corpodetexto">
    <w:name w:val="Body Text"/>
    <w:basedOn w:val="Normal"/>
    <w:rsid w:val="00C7289F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C7289F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C7289F"/>
    <w:pPr>
      <w:ind w:left="720" w:hanging="432"/>
    </w:pPr>
  </w:style>
  <w:style w:type="paragraph" w:customStyle="1" w:styleId="Bullet2">
    <w:name w:val="Bullet2"/>
    <w:basedOn w:val="Normal"/>
    <w:rsid w:val="00C7289F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7289F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C7289F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7289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7289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7289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7289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7289F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7289F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C7289F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C7289F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C7289F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C7289F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C7289F"/>
    <w:pPr>
      <w:ind w:left="1600"/>
    </w:pPr>
    <w:rPr>
      <w:szCs w:val="24"/>
    </w:rPr>
  </w:style>
  <w:style w:type="paragraph" w:styleId="Corpodetexto2">
    <w:name w:val="Body Text 2"/>
    <w:basedOn w:val="Normal"/>
    <w:rsid w:val="00C7289F"/>
    <w:rPr>
      <w:i/>
      <w:color w:val="0000FF"/>
    </w:rPr>
  </w:style>
  <w:style w:type="paragraph" w:styleId="Recuodecorpodetexto">
    <w:name w:val="Body Text Indent"/>
    <w:basedOn w:val="Normal"/>
    <w:rsid w:val="00C7289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7289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7289F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C7289F"/>
    <w:rPr>
      <w:color w:val="0000FF"/>
      <w:u w:val="single"/>
    </w:rPr>
  </w:style>
  <w:style w:type="paragraph" w:styleId="NormalWeb">
    <w:name w:val="Normal (Web)"/>
    <w:basedOn w:val="Normal"/>
    <w:uiPriority w:val="99"/>
    <w:rsid w:val="00C7289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C7289F"/>
    <w:rPr>
      <w:b/>
      <w:bCs/>
    </w:rPr>
  </w:style>
  <w:style w:type="paragraph" w:customStyle="1" w:styleId="infoblue0">
    <w:name w:val="infoblue"/>
    <w:basedOn w:val="Normal"/>
    <w:rsid w:val="00C7289F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C7289F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C7289F"/>
    <w:rPr>
      <w:sz w:val="16"/>
      <w:szCs w:val="16"/>
    </w:rPr>
  </w:style>
  <w:style w:type="paragraph" w:styleId="Textodecomentrio">
    <w:name w:val="annotation text"/>
    <w:basedOn w:val="Normal"/>
    <w:semiHidden/>
    <w:rsid w:val="00C7289F"/>
    <w:pPr>
      <w:widowControl/>
      <w:spacing w:line="240" w:lineRule="auto"/>
    </w:pPr>
  </w:style>
  <w:style w:type="paragraph" w:styleId="Textodebalo">
    <w:name w:val="Balloon Text"/>
    <w:basedOn w:val="Normal"/>
    <w:semiHidden/>
    <w:rsid w:val="00C7289F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C7289F"/>
  </w:style>
  <w:style w:type="character" w:customStyle="1" w:styleId="spelle">
    <w:name w:val="spelle"/>
    <w:basedOn w:val="Fontepargpadro"/>
    <w:rsid w:val="00C7289F"/>
  </w:style>
  <w:style w:type="paragraph" w:styleId="Assuntodocomentrio">
    <w:name w:val="annotation subject"/>
    <w:basedOn w:val="Textodecomentrio"/>
    <w:next w:val="Textodecomentrio"/>
    <w:semiHidden/>
    <w:rsid w:val="00C7289F"/>
    <w:pPr>
      <w:widowControl w:val="0"/>
      <w:spacing w:line="240" w:lineRule="atLeast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5C3FF0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614F3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14</TotalTime>
  <Pages>3</Pages>
  <Words>458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Felipe Marques</dc:creator>
  <cp:keywords/>
  <dc:description/>
  <cp:lastModifiedBy>Winnie Oliveira</cp:lastModifiedBy>
  <cp:revision>7</cp:revision>
  <cp:lastPrinted>2013-09-20T23:47:00Z</cp:lastPrinted>
  <dcterms:created xsi:type="dcterms:W3CDTF">2017-11-10T15:19:00Z</dcterms:created>
  <dcterms:modified xsi:type="dcterms:W3CDTF">2017-11-16T13:14:00Z</dcterms:modified>
</cp:coreProperties>
</file>